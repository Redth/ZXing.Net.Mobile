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6F21" w:rsidRDefault="00EA0511" w:rsidP="00EA0511">
      <w:pPr>
        <w:pStyle w:val="ListParagraph"/>
        <w:numPr>
          <w:ilvl w:val="0"/>
          <w:numId w:val="1"/>
        </w:numPr>
      </w:pPr>
      <w:r>
        <w:t>Default Overlay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Lock orientation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EAN13 in Portrait</w:t>
      </w:r>
    </w:p>
    <w:p w:rsidR="00666BBE" w:rsidRDefault="00666BBE" w:rsidP="00666BBE">
      <w:pPr>
        <w:pStyle w:val="ListParagraph"/>
        <w:numPr>
          <w:ilvl w:val="1"/>
          <w:numId w:val="1"/>
        </w:numPr>
      </w:pPr>
      <w:r>
        <w:t>Fail to scan EAN13 in landscape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EAN13 Upside down Portrait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QR in Portrait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QR in Landscape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QR in Upside down Landscape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Unlock orientation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EAN13 in landscape</w:t>
      </w:r>
    </w:p>
    <w:p w:rsidR="00EA0511" w:rsidRDefault="00EA0511" w:rsidP="00EA0511">
      <w:pPr>
        <w:pStyle w:val="ListParagraph"/>
        <w:numPr>
          <w:ilvl w:val="0"/>
          <w:numId w:val="1"/>
        </w:numPr>
      </w:pPr>
      <w:r>
        <w:t>Custom Overlay</w:t>
      </w:r>
    </w:p>
    <w:p w:rsidR="00666BBE" w:rsidRDefault="00666BBE" w:rsidP="00666BBE">
      <w:pPr>
        <w:pStyle w:val="ListParagraph"/>
        <w:numPr>
          <w:ilvl w:val="1"/>
          <w:numId w:val="1"/>
        </w:numPr>
      </w:pPr>
      <w:r>
        <w:t>Scan CODE39 In landscape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Lock orientation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CODE39 in Portrait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CODE39 in Landscape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AZTEC in Portrait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AZTEC in Landscape</w:t>
      </w:r>
    </w:p>
    <w:p w:rsidR="00EA0511" w:rsidRDefault="00EA0511" w:rsidP="00EA0511">
      <w:pPr>
        <w:pStyle w:val="ListParagraph"/>
        <w:numPr>
          <w:ilvl w:val="0"/>
          <w:numId w:val="1"/>
        </w:numPr>
      </w:pPr>
      <w:r>
        <w:t>Continuous Scanning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CODE128 in Portrait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Wait 3 seconds, scan again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Scan PDF_417 in Landscape</w:t>
      </w:r>
    </w:p>
    <w:p w:rsidR="00EA0511" w:rsidRDefault="00EA0511" w:rsidP="00EA0511">
      <w:pPr>
        <w:pStyle w:val="ListParagraph"/>
        <w:numPr>
          <w:ilvl w:val="1"/>
          <w:numId w:val="1"/>
        </w:numPr>
      </w:pPr>
      <w:r>
        <w:t>Wait 3 seconds, scan again</w:t>
      </w:r>
    </w:p>
    <w:p w:rsidR="00EC5B0A" w:rsidRDefault="00EC5B0A" w:rsidP="00EC5B0A">
      <w:pPr>
        <w:pStyle w:val="ListParagraph"/>
        <w:numPr>
          <w:ilvl w:val="0"/>
          <w:numId w:val="1"/>
        </w:numPr>
      </w:pPr>
      <w:r>
        <w:t>Custom Overlay</w:t>
      </w:r>
    </w:p>
    <w:p w:rsidR="00EC5B0A" w:rsidRDefault="00EC5B0A" w:rsidP="00EC5B0A">
      <w:pPr>
        <w:pStyle w:val="ListParagraph"/>
        <w:numPr>
          <w:ilvl w:val="1"/>
          <w:numId w:val="1"/>
        </w:numPr>
      </w:pPr>
      <w:r>
        <w:t>Toggle Flash on</w:t>
      </w:r>
    </w:p>
    <w:p w:rsidR="00EC5B0A" w:rsidRDefault="00EC5B0A" w:rsidP="00EC5B0A">
      <w:pPr>
        <w:pStyle w:val="ListParagraph"/>
        <w:numPr>
          <w:ilvl w:val="1"/>
          <w:numId w:val="1"/>
        </w:numPr>
      </w:pPr>
      <w:r>
        <w:t>Toggle Flash off</w:t>
      </w:r>
    </w:p>
    <w:p w:rsidR="00EC5B0A" w:rsidRDefault="00EC5B0A" w:rsidP="00EC5B0A">
      <w:pPr>
        <w:pStyle w:val="ListParagraph"/>
        <w:numPr>
          <w:ilvl w:val="1"/>
          <w:numId w:val="1"/>
        </w:numPr>
      </w:pPr>
      <w:r>
        <w:t>Toggle Flash on</w:t>
      </w:r>
    </w:p>
    <w:p w:rsidR="00EC5B0A" w:rsidRDefault="00EC5B0A" w:rsidP="00EC5B0A">
      <w:pPr>
        <w:pStyle w:val="ListParagraph"/>
        <w:numPr>
          <w:ilvl w:val="1"/>
          <w:numId w:val="1"/>
        </w:numPr>
      </w:pPr>
      <w:r>
        <w:t>Go back</w:t>
      </w:r>
    </w:p>
    <w:p w:rsidR="00EC5B0A" w:rsidRDefault="00EC5B0A" w:rsidP="00EC5B0A">
      <w:pPr>
        <w:pStyle w:val="ListParagraph"/>
        <w:numPr>
          <w:ilvl w:val="1"/>
          <w:numId w:val="1"/>
        </w:numPr>
      </w:pPr>
      <w:r>
        <w:t>Scan</w:t>
      </w:r>
    </w:p>
    <w:p w:rsidR="00EC5B0A" w:rsidRDefault="00EC5B0A" w:rsidP="00EC5B0A">
      <w:pPr>
        <w:pStyle w:val="ListParagraph"/>
        <w:numPr>
          <w:ilvl w:val="1"/>
          <w:numId w:val="1"/>
        </w:numPr>
      </w:pPr>
      <w:r>
        <w:t>Toggle Flash on</w:t>
      </w:r>
    </w:p>
    <w:p w:rsidR="00143F1F" w:rsidRDefault="00143F1F" w:rsidP="00143F1F">
      <w:pPr>
        <w:pStyle w:val="ListParagraph"/>
        <w:numPr>
          <w:ilvl w:val="0"/>
          <w:numId w:val="1"/>
        </w:numPr>
      </w:pPr>
      <w:r>
        <w:t>Custom Overlay</w:t>
      </w:r>
    </w:p>
    <w:p w:rsidR="00143F1F" w:rsidRDefault="00143F1F" w:rsidP="00143F1F">
      <w:pPr>
        <w:pStyle w:val="ListParagraph"/>
        <w:numPr>
          <w:ilvl w:val="1"/>
          <w:numId w:val="1"/>
        </w:numPr>
      </w:pPr>
      <w:r>
        <w:t>Lock screen</w:t>
      </w:r>
    </w:p>
    <w:p w:rsidR="00143F1F" w:rsidRDefault="00143F1F" w:rsidP="00143F1F">
      <w:pPr>
        <w:pStyle w:val="ListParagraph"/>
        <w:numPr>
          <w:ilvl w:val="1"/>
          <w:numId w:val="1"/>
        </w:numPr>
      </w:pPr>
      <w:r>
        <w:t>Unlock screen</w:t>
      </w:r>
    </w:p>
    <w:p w:rsidR="00143F1F" w:rsidRDefault="00143F1F" w:rsidP="00143F1F">
      <w:pPr>
        <w:pStyle w:val="ListParagraph"/>
        <w:numPr>
          <w:ilvl w:val="1"/>
          <w:numId w:val="1"/>
        </w:numPr>
      </w:pPr>
      <w:r>
        <w:t>Scan QR Code</w:t>
      </w:r>
      <w:bookmarkStart w:id="0" w:name="_GoBack"/>
      <w:bookmarkEnd w:id="0"/>
    </w:p>
    <w:p w:rsidR="00EA0511" w:rsidRDefault="00EA0511" w:rsidP="00EA0511"/>
    <w:p w:rsidR="00EA0511" w:rsidRDefault="00EA0511" w:rsidP="00EA0511"/>
    <w:p w:rsidR="00EA0511" w:rsidRDefault="00EA0511" w:rsidP="00EA0511"/>
    <w:p w:rsidR="00EA0511" w:rsidRDefault="00EA0511">
      <w:r>
        <w:br w:type="page"/>
      </w:r>
    </w:p>
    <w:p w:rsidR="00EA0511" w:rsidRDefault="00EA0511" w:rsidP="00EA0511">
      <w:pPr>
        <w:pStyle w:val="Title"/>
      </w:pPr>
      <w:r>
        <w:lastRenderedPageBreak/>
        <w:t>EAN13</w:t>
      </w:r>
    </w:p>
    <w:p w:rsidR="00EA0511" w:rsidRPr="00EA0511" w:rsidRDefault="00EA0511" w:rsidP="00EA0511"/>
    <w:p w:rsidR="00EA0511" w:rsidRDefault="00EA0511" w:rsidP="00EA0511">
      <w:r w:rsidRPr="00EA0511">
        <w:drawing>
          <wp:inline distT="0" distB="0" distL="0" distR="0" wp14:anchorId="65EBBAAB" wp14:editId="115DE3F3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11" w:rsidRDefault="00EA0511" w:rsidP="00EA0511">
      <w:r>
        <w:t xml:space="preserve"> </w:t>
      </w:r>
    </w:p>
    <w:p w:rsidR="00EA0511" w:rsidRDefault="00EA0511">
      <w:r>
        <w:br w:type="page"/>
      </w:r>
    </w:p>
    <w:p w:rsidR="00EA0511" w:rsidRDefault="00EA0511" w:rsidP="00EA0511">
      <w:pPr>
        <w:pStyle w:val="Title"/>
      </w:pPr>
      <w:r>
        <w:lastRenderedPageBreak/>
        <w:t>QR CODE</w:t>
      </w:r>
    </w:p>
    <w:p w:rsidR="00EA0511" w:rsidRPr="00EA0511" w:rsidRDefault="00EA0511" w:rsidP="00EA0511"/>
    <w:p w:rsidR="00EA0511" w:rsidRDefault="00EA0511" w:rsidP="00EA0511">
      <w:r w:rsidRPr="00EA0511">
        <w:drawing>
          <wp:inline distT="0" distB="0" distL="0" distR="0" wp14:anchorId="4F662980" wp14:editId="466CA5D7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11" w:rsidRDefault="00EA0511">
      <w:r>
        <w:br w:type="page"/>
      </w:r>
    </w:p>
    <w:p w:rsidR="00EA0511" w:rsidRDefault="00EA0511" w:rsidP="00EA0511">
      <w:pPr>
        <w:pStyle w:val="Title"/>
      </w:pPr>
      <w:r>
        <w:lastRenderedPageBreak/>
        <w:t>CODE_39</w:t>
      </w:r>
    </w:p>
    <w:p w:rsidR="00EA0511" w:rsidRPr="00EA0511" w:rsidRDefault="00EA0511" w:rsidP="00EA0511"/>
    <w:p w:rsidR="00EA0511" w:rsidRDefault="00EA0511" w:rsidP="00EA0511">
      <w:r w:rsidRPr="00EA0511">
        <w:drawing>
          <wp:inline distT="0" distB="0" distL="0" distR="0" wp14:anchorId="297964D1" wp14:editId="785E154D">
            <wp:extent cx="5943600" cy="2668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11" w:rsidRDefault="00EA0511" w:rsidP="00EA0511"/>
    <w:p w:rsidR="00EA0511" w:rsidRDefault="00EA0511">
      <w:r>
        <w:br w:type="page"/>
      </w:r>
    </w:p>
    <w:p w:rsidR="00EA0511" w:rsidRDefault="00EA0511" w:rsidP="00EA0511">
      <w:pPr>
        <w:pStyle w:val="Title"/>
      </w:pPr>
      <w:r>
        <w:lastRenderedPageBreak/>
        <w:t>AZTEC</w:t>
      </w:r>
    </w:p>
    <w:p w:rsidR="00EA0511" w:rsidRPr="00EA0511" w:rsidRDefault="00EA0511" w:rsidP="00EA0511"/>
    <w:p w:rsidR="00EA0511" w:rsidRDefault="00EA0511" w:rsidP="00EA0511">
      <w:r w:rsidRPr="00EA0511">
        <w:drawing>
          <wp:inline distT="0" distB="0" distL="0" distR="0" wp14:anchorId="37A64DDA" wp14:editId="521000A2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11" w:rsidRDefault="00EA0511">
      <w:r>
        <w:br w:type="page"/>
      </w:r>
    </w:p>
    <w:p w:rsidR="00EA0511" w:rsidRDefault="00EA0511" w:rsidP="00EA0511">
      <w:pPr>
        <w:pStyle w:val="Title"/>
      </w:pPr>
      <w:r>
        <w:lastRenderedPageBreak/>
        <w:t>CODE_128</w:t>
      </w:r>
    </w:p>
    <w:p w:rsidR="00EA0511" w:rsidRPr="00EA0511" w:rsidRDefault="00EA0511" w:rsidP="00EA0511"/>
    <w:p w:rsidR="00EA0511" w:rsidRDefault="00EA0511" w:rsidP="00EA0511">
      <w:r w:rsidRPr="00EA0511">
        <w:drawing>
          <wp:inline distT="0" distB="0" distL="0" distR="0" wp14:anchorId="69885D4E" wp14:editId="20FCB5EB">
            <wp:extent cx="5943600" cy="2668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11" w:rsidRDefault="00EA0511">
      <w:r>
        <w:br w:type="page"/>
      </w:r>
    </w:p>
    <w:p w:rsidR="00EA0511" w:rsidRDefault="00EA0511" w:rsidP="00EA0511">
      <w:pPr>
        <w:pStyle w:val="Title"/>
      </w:pPr>
      <w:r>
        <w:lastRenderedPageBreak/>
        <w:t>PDF417</w:t>
      </w:r>
    </w:p>
    <w:p w:rsidR="00EA0511" w:rsidRDefault="00EA0511" w:rsidP="00EA0511"/>
    <w:p w:rsidR="00EA0511" w:rsidRPr="00EA0511" w:rsidRDefault="00EA0511" w:rsidP="00EA0511">
      <w:r w:rsidRPr="00EA0511">
        <w:drawing>
          <wp:inline distT="0" distB="0" distL="0" distR="0" wp14:anchorId="46D48EA7" wp14:editId="1593CB9B">
            <wp:extent cx="4445000" cy="193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0511" w:rsidRPr="00EA0511" w:rsidSect="00D543D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B66A8D"/>
    <w:multiLevelType w:val="hybridMultilevel"/>
    <w:tmpl w:val="079EB77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511"/>
    <w:rsid w:val="000949F4"/>
    <w:rsid w:val="00143F1F"/>
    <w:rsid w:val="002D6F21"/>
    <w:rsid w:val="00375B2D"/>
    <w:rsid w:val="00666BBE"/>
    <w:rsid w:val="008640A0"/>
    <w:rsid w:val="008A678B"/>
    <w:rsid w:val="00D543D2"/>
    <w:rsid w:val="00EA0511"/>
    <w:rsid w:val="00EC5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AAA48E"/>
  <w14:defaultImageDpi w14:val="32767"/>
  <w15:chartTrackingRefBased/>
  <w15:docId w15:val="{F9E31CAD-147E-6443-8107-5BA87ADE7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051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A051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051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~WRD0001</Template>
  <TotalTime>29</TotalTime>
  <Pages>7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Dick</dc:creator>
  <cp:keywords/>
  <dc:description/>
  <cp:lastModifiedBy>Jonathan Dick</cp:lastModifiedBy>
  <cp:revision>1</cp:revision>
  <dcterms:created xsi:type="dcterms:W3CDTF">2017-10-24T18:09:00Z</dcterms:created>
  <dcterms:modified xsi:type="dcterms:W3CDTF">2017-10-25T14:20:00Z</dcterms:modified>
</cp:coreProperties>
</file>